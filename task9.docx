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Web应用维护</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内容维护：</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适时更新内容：内容除了量以外，其新鲜性极其重要，在我们所做的BBS论坛中同样如此，我们设定一定的时间内将论坛的首页推荐内容进行一次更新，为了保证论坛中的帖子内容不会陈旧，系统根据根据帖子的浏览热度和回帖频率来确定更新的内容，对那些已经失去热度，没有新鲜性的帖子，系统将这些帖子自动下沉，让那些短时间内有很高的浏览量，被人广泛回复的帖子置顶，从而保证系统中帖子的新鲜度。对于更新周期，系统根据帖子的发行量进行确定，从而完成适时更新内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栏目撤换：在一定的时间内对论坛内的栏目进行评估，对于那些失去热度，浏览量与发帖量少的栏目系统进行撤换，从而保证论坛内栏目的热度。</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Web页面更换：系统每隔一段时间对论坛的页面进行一次更换，包括论坛的背景，论坛的首页界面，论坛的页面风格等，从而让用户有更好的体验，提高用户的满意程度。</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社区维护：系统对社区里发布的内容进行排查，对于不良信息的传播或者广告的发布进行排查，对于发布不良信息和广告的用户进行警告或者封号的处理，及时删除社区内的不良信息和广告，保证社区内的良好环境。</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SEO策略分析：（内外部因素兼顾）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内容优化策略：网站开发过程中应遵循国际互联网标准组织(W3C)所推荐的web标准来编写网页源码，web标准是一些规范的集合，是由W3C和其他的标准化组织共同制定的，用它来创建和解释网页的基本内容。Html代码要精简，不宜采用大量Flash和图片元素；一个比较理想的页面大小不超过15k，网页中的JavaScript和CSS尽可能和网页分离，这样有利于减少页面大小，提高网页加载速度方便蜘蛛爬行抓录，也提高了代码利用程度。  基于上述分析，我们的BBS论坛代码采用div+css布局网站导航菜单，结构清楚，并且用了自定义标记语言来生成搜索引擎友好的样式，这都促进了搜索引擎的收录与排名。</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关键词策略：对网站进行详尽的关键词分析进而通过一系列的的SEO策略去实现网站的目的，做关键词也是网站SEO的开始，非常重要，如果关键词选择失误，以后的SEO工作努力都将白费，同时在做关键词分析的时候需要了解每个的SEO需求，从以往做优化的经验来看，需要做到以下几点：  1、探索客户的搜索需求和习惯，从搜索引擎相关搜索中可以看到关键词的受欢迎度，而且可以了解客户需要什么样的信息。  2、不要设置多关键词。多关键词效果其实没有耽搁关键词效果好，因为多关键词在做的时候相关性已经开始分散，多关键词做上去的时间是单关键词的数倍，投入太大。因此觉得在特定栏目做特定关键词，分散关键词带来的压力。  3、注意关键词热门度。关键词热度一直是需要重点注意的。热度太高的第一页都是做的竞价，而且竞争激烈，太低了没人关注，因此关键词热度适中就可以了，可以借助一些查询关键词热度的工具。  4、注意相关度。页面内容与关键词相关度一定要高。这样既贴近用户需求也有利于搜索引擎优化。</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链接策略：网站链接的相关性是网站提升网站PR值，提高网站Alexa国际排名的重要指标。另外还有助于网站在等搜索引擎种的排名。而友情连接并不是说越多越好，必须把握好一定的尺度。交换友情链接的前提是要和自己公司网站内容相关或者是相近的网站，最好是交换权重比较高的网站，这样都可以为对方带来反向链接和增加一定的流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域名策略：域名是用户对网站的第一印象，能否让用户迅速记住域名对网站发展非常重要。建议注册域名时选择容易让用户记忆、容易产生信任感的域名，这样可以提高回头率，并方便用户推荐选择域名应注意域名尽量简短，名称相呼应和易记的后缀名。</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主机优化策略：服务器、空间的速度和稳定性直接影响网站的用户体验，也会影响搜索引擎的抓取。选择服务稳定、速度快的服务器或者空间。首先我们要选择有实力的正规空间商，同时保证用户的访问速度和稳定性，我们根据网站规模和要提供的服务来决定选择购买何种主机，根据用户群分布选择接入，保证良好的共处环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E4088"/>
    <w:rsid w:val="44C27B78"/>
    <w:rsid w:val="633E408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2018-07-09T13:45:00Z</dcterms:created>
  <dc:creator>Dawn</dc:creator>
  <cp:lastModifiedBy>Dawn</cp:lastModifiedBy>
  <dcterms:modified xsi:type="dcterms:W3CDTF">2018-07-10T04:27:51Z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